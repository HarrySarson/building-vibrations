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6E" w:rsidRDefault="00BF396C" w:rsidP="00BF396C">
      <w:pPr>
        <w:pStyle w:val="Title"/>
        <w:jc w:val="center"/>
        <w:rPr>
          <w:sz w:val="36"/>
        </w:rPr>
      </w:pPr>
      <w:r w:rsidRPr="00BF396C">
        <w:rPr>
          <w:sz w:val="36"/>
        </w:rPr>
        <w:t>Investigation of the effect of adding mass absorbers to reduce vibration in buildings.</w:t>
      </w:r>
    </w:p>
    <w:p w:rsidR="00BF396C" w:rsidRDefault="00BF396C" w:rsidP="00BF396C"/>
    <w:p w:rsidR="00BF396C" w:rsidRPr="00BF396C" w:rsidRDefault="00BF396C" w:rsidP="00BF396C">
      <w:bookmarkStart w:id="0" w:name="_GoBack"/>
      <w:bookmarkEnd w:id="0"/>
    </w:p>
    <w:sectPr w:rsidR="00BF396C" w:rsidRPr="00BF39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6C" w:rsidRDefault="00BF396C" w:rsidP="00BF396C">
      <w:pPr>
        <w:spacing w:after="0" w:line="240" w:lineRule="auto"/>
      </w:pPr>
      <w:r>
        <w:separator/>
      </w:r>
    </w:p>
  </w:endnote>
  <w:endnote w:type="continuationSeparator" w:id="0">
    <w:p w:rsidR="00BF396C" w:rsidRDefault="00BF396C" w:rsidP="00BF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6C" w:rsidRDefault="00BF396C" w:rsidP="00BF396C">
      <w:pPr>
        <w:spacing w:after="0" w:line="240" w:lineRule="auto"/>
      </w:pPr>
      <w:r>
        <w:separator/>
      </w:r>
    </w:p>
  </w:footnote>
  <w:footnote w:type="continuationSeparator" w:id="0">
    <w:p w:rsidR="00BF396C" w:rsidRDefault="00BF396C" w:rsidP="00BF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96C" w:rsidRDefault="00BF396C" w:rsidP="00BF396C">
    <w:pPr>
      <w:pStyle w:val="Header"/>
      <w:tabs>
        <w:tab w:val="clear" w:pos="4513"/>
      </w:tabs>
    </w:pPr>
    <w:sdt>
      <w:sdtPr>
        <w:alias w:val="Author"/>
        <w:tag w:val=""/>
        <w:id w:val="1827936580"/>
        <w:placeholder>
          <w:docPart w:val="86004EE4856E4A41A83EFB79BA57D7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H.D. Sarson</w:t>
        </w:r>
      </w:sdtContent>
    </w:sdt>
    <w:r>
      <w:tab/>
      <w:t>30 October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6C"/>
    <w:rsid w:val="001B3EE3"/>
    <w:rsid w:val="00964D1A"/>
    <w:rsid w:val="00B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39FD2"/>
  <w15:chartTrackingRefBased/>
  <w15:docId w15:val="{8A9B3049-E5B9-41A7-9A93-95FFF415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6C"/>
  </w:style>
  <w:style w:type="paragraph" w:styleId="Footer">
    <w:name w:val="footer"/>
    <w:basedOn w:val="Normal"/>
    <w:link w:val="FooterChar"/>
    <w:uiPriority w:val="99"/>
    <w:unhideWhenUsed/>
    <w:rsid w:val="00BF3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6C"/>
  </w:style>
  <w:style w:type="character" w:styleId="PlaceholderText">
    <w:name w:val="Placeholder Text"/>
    <w:basedOn w:val="DefaultParagraphFont"/>
    <w:uiPriority w:val="99"/>
    <w:semiHidden/>
    <w:rsid w:val="00BF396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F3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004EE4856E4A41A83EFB79BA57D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FBB9C-06EC-400D-8DD7-BE4ACD67DCD6}"/>
      </w:docPartPr>
      <w:docPartBody>
        <w:p w:rsidR="00000000" w:rsidRDefault="00397C58">
          <w:r w:rsidRPr="0099737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58"/>
    <w:rsid w:val="003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5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97C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C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CBB4386A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H.D. Sarson</dc:creator>
  <cp:keywords/>
  <dc:description/>
  <cp:lastModifiedBy>H.D. Sarson</cp:lastModifiedBy>
  <cp:revision>1</cp:revision>
  <dcterms:created xsi:type="dcterms:W3CDTF">2016-10-30T14:50:00Z</dcterms:created>
  <dcterms:modified xsi:type="dcterms:W3CDTF">2016-10-30T14:53:00Z</dcterms:modified>
</cp:coreProperties>
</file>